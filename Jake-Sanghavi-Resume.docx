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E09A266" w14:textId="77777777" w:rsidTr="00007F5C">
        <w:trPr>
          <w:trHeight w:hRule="exact" w:val="1530"/>
        </w:trPr>
        <w:tc>
          <w:tcPr>
            <w:tcW w:w="9360" w:type="dxa"/>
            <w:tcMar>
              <w:top w:w="0" w:type="dxa"/>
              <w:bottom w:w="0" w:type="dxa"/>
            </w:tcMar>
          </w:tcPr>
          <w:p w14:paraId="184415F0" w14:textId="1DCE0865" w:rsidR="00692703" w:rsidRPr="00CF1A49" w:rsidRDefault="00843892" w:rsidP="00913946">
            <w:pPr>
              <w:pStyle w:val="Title"/>
            </w:pPr>
            <w:r>
              <w:t>Jake</w:t>
            </w:r>
            <w:r w:rsidR="00692703" w:rsidRPr="00CF1A49">
              <w:t xml:space="preserve"> </w:t>
            </w:r>
            <w:r>
              <w:rPr>
                <w:rStyle w:val="IntenseEmphasis"/>
              </w:rPr>
              <w:t>Sanghavi</w:t>
            </w:r>
          </w:p>
          <w:p w14:paraId="070A4DB1" w14:textId="02AB0E1B" w:rsidR="00692703" w:rsidRPr="00CF1A49" w:rsidRDefault="00843892" w:rsidP="00913946">
            <w:pPr>
              <w:pStyle w:val="ContactInfo"/>
              <w:contextualSpacing w:val="0"/>
            </w:pPr>
            <w:r>
              <w:t>11301 Juniper Rd, Cleveland, OH, 44106</w:t>
            </w:r>
            <w:r w:rsidR="00692703" w:rsidRPr="00CF1A49">
              <w:t xml:space="preserve"> </w:t>
            </w:r>
            <w:sdt>
              <w:sdtPr>
                <w:alias w:val="Divider dot:"/>
                <w:tag w:val="Divider dot:"/>
                <w:id w:val="-1459182552"/>
                <w:placeholder>
                  <w:docPart w:val="19DB2C6B8A684C77860AA36BF2014A17"/>
                </w:placeholder>
                <w:temporary/>
                <w:showingPlcHdr/>
                <w15:appearance w15:val="hidden"/>
              </w:sdtPr>
              <w:sdtEndPr/>
              <w:sdtContent>
                <w:r w:rsidR="00692703" w:rsidRPr="00CF1A49">
                  <w:t>·</w:t>
                </w:r>
              </w:sdtContent>
            </w:sdt>
            <w:r w:rsidR="00692703" w:rsidRPr="00CF1A49">
              <w:t xml:space="preserve"> </w:t>
            </w:r>
            <w:r>
              <w:t>(857)</w:t>
            </w:r>
            <w:r w:rsidR="00EF603C">
              <w:t xml:space="preserve"> </w:t>
            </w:r>
            <w:r>
              <w:t>225-2468</w:t>
            </w:r>
          </w:p>
          <w:p w14:paraId="315326F0" w14:textId="62A7F433" w:rsidR="00692703" w:rsidRPr="00CF1A49" w:rsidRDefault="00843892" w:rsidP="00913946">
            <w:pPr>
              <w:pStyle w:val="ContactInfoEmphasis"/>
              <w:contextualSpacing w:val="0"/>
            </w:pPr>
            <w:r>
              <w:t>jake.sanghavi@gmail.com</w:t>
            </w:r>
            <w:r w:rsidR="00692703" w:rsidRPr="00CF1A49">
              <w:t xml:space="preserve"> </w:t>
            </w:r>
            <w:sdt>
              <w:sdtPr>
                <w:alias w:val="Divider dot:"/>
                <w:tag w:val="Divider dot:"/>
                <w:id w:val="2000459528"/>
                <w:placeholder>
                  <w:docPart w:val="A3D87EC1317A4B11981A32FD77E595D7"/>
                </w:placeholder>
                <w:temporary/>
                <w:showingPlcHdr/>
                <w15:appearance w15:val="hidden"/>
              </w:sdtPr>
              <w:sdtEndPr/>
              <w:sdtContent>
                <w:r w:rsidR="00692703" w:rsidRPr="00CF1A49">
                  <w:t>·</w:t>
                </w:r>
              </w:sdtContent>
            </w:sdt>
            <w:r w:rsidR="00692703" w:rsidRPr="00CF1A49">
              <w:t xml:space="preserve"> </w:t>
            </w:r>
            <w:r>
              <w:t xml:space="preserve">LinkedIn: </w:t>
            </w:r>
            <w:r w:rsidR="00692703" w:rsidRPr="00CF1A49">
              <w:t xml:space="preserve"> </w:t>
            </w:r>
            <w:r>
              <w:t>Jake Sanghavi</w:t>
            </w:r>
            <w:r w:rsidR="000909CA">
              <w:t xml:space="preserve"> </w:t>
            </w:r>
            <w:sdt>
              <w:sdtPr>
                <w:alias w:val="Divider dot:"/>
                <w:tag w:val="Divider dot:"/>
                <w:id w:val="759871761"/>
                <w:placeholder>
                  <w:docPart w:val="14FE95BE9D9A4A82A479A2695AF326FD"/>
                </w:placeholder>
                <w:temporary/>
                <w:showingPlcHdr/>
                <w15:appearance w15:val="hidden"/>
              </w:sdtPr>
              <w:sdtEndPr/>
              <w:sdtContent>
                <w:r w:rsidR="00692703" w:rsidRPr="00CF1A49">
                  <w:t>·</w:t>
                </w:r>
              </w:sdtContent>
            </w:sdt>
            <w:r w:rsidR="00692703" w:rsidRPr="00CF1A49">
              <w:t xml:space="preserve"> </w:t>
            </w:r>
            <w:r>
              <w:t>Twitter: @jakesanghavi</w:t>
            </w:r>
          </w:p>
        </w:tc>
      </w:tr>
    </w:tbl>
    <w:p w14:paraId="2BC9E7DD" w14:textId="0D5BEA54" w:rsidR="004E01EB" w:rsidRPr="00CF1A49" w:rsidRDefault="00843892" w:rsidP="004E01EB">
      <w:pPr>
        <w:pStyle w:val="Heading1"/>
      </w:pPr>
      <w: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05B17B9" w14:textId="77777777" w:rsidTr="00DD30CA">
        <w:trPr>
          <w:trHeight w:val="68"/>
        </w:trPr>
        <w:tc>
          <w:tcPr>
            <w:tcW w:w="9290" w:type="dxa"/>
          </w:tcPr>
          <w:p w14:paraId="24A502E9" w14:textId="069EC1D8" w:rsidR="00E64405" w:rsidRPr="00E64405" w:rsidRDefault="00843892" w:rsidP="001D0BF1">
            <w:pPr>
              <w:pStyle w:val="Heading2"/>
              <w:contextualSpacing w:val="0"/>
              <w:outlineLvl w:val="1"/>
              <w:rPr>
                <w:b w:val="0"/>
                <w:smallCaps/>
                <w:color w:val="595959" w:themeColor="text1" w:themeTint="A6"/>
              </w:rPr>
            </w:pPr>
            <w:r>
              <w:t>Case western reserve university</w:t>
            </w:r>
            <w:r w:rsidR="001D0BF1" w:rsidRPr="00CF1A49">
              <w:t xml:space="preserve">, </w:t>
            </w:r>
            <w:r>
              <w:rPr>
                <w:rStyle w:val="SubtleReference"/>
              </w:rPr>
              <w:t>class of 2024</w:t>
            </w:r>
          </w:p>
          <w:p w14:paraId="480683E4" w14:textId="16D2F39D" w:rsidR="00DD30CA" w:rsidRDefault="00E64405" w:rsidP="001D0BF1">
            <w:pPr>
              <w:contextualSpacing w:val="0"/>
            </w:pPr>
            <w:r>
              <w:t>GPA: 4.0</w:t>
            </w:r>
          </w:p>
          <w:p w14:paraId="642C699F" w14:textId="7E596F0F" w:rsidR="001E3120" w:rsidRDefault="00843892" w:rsidP="001D0BF1">
            <w:pPr>
              <w:contextualSpacing w:val="0"/>
            </w:pPr>
            <w:r>
              <w:t xml:space="preserve">Intended Major: </w:t>
            </w:r>
            <w:r w:rsidR="00AF092F">
              <w:t xml:space="preserve">Data </w:t>
            </w:r>
            <w:r>
              <w:t>Science (BS)</w:t>
            </w:r>
          </w:p>
          <w:p w14:paraId="04A66D58" w14:textId="77C3AA82" w:rsidR="00843892" w:rsidRDefault="00843892" w:rsidP="001D0BF1">
            <w:pPr>
              <w:contextualSpacing w:val="0"/>
            </w:pPr>
            <w:r>
              <w:t>Intended Minors: Astronomy</w:t>
            </w:r>
            <w:r w:rsidR="00225B78">
              <w:t>, Economics</w:t>
            </w:r>
          </w:p>
          <w:p w14:paraId="6F8870C5" w14:textId="7E140E1B" w:rsidR="00E4151D" w:rsidRPr="00CF1A49" w:rsidRDefault="00E4151D" w:rsidP="001D0BF1">
            <w:pPr>
              <w:contextualSpacing w:val="0"/>
            </w:pPr>
            <w:r>
              <w:t>Awards: Dean’s High Honors</w:t>
            </w:r>
            <w:r w:rsidR="0087336E">
              <w:t xml:space="preserve"> </w:t>
            </w:r>
            <w:r w:rsidR="00235294">
              <w:t>(</w:t>
            </w:r>
            <w:r>
              <w:t>Fall Semester 2020</w:t>
            </w:r>
            <w:r w:rsidR="00235294">
              <w:t xml:space="preserve">, </w:t>
            </w:r>
            <w:r w:rsidR="0087336E">
              <w:t>Spring Semester 2021)</w:t>
            </w:r>
          </w:p>
        </w:tc>
      </w:tr>
    </w:tbl>
    <w:p w14:paraId="6258106B" w14:textId="677ABFAC" w:rsidR="00986ADE" w:rsidRPr="00CF1A49" w:rsidRDefault="00843892" w:rsidP="0097790C">
      <w:pPr>
        <w:pStyle w:val="Heading1"/>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83A0ED2" w14:textId="77777777" w:rsidTr="00D66A52">
        <w:tc>
          <w:tcPr>
            <w:tcW w:w="9355" w:type="dxa"/>
          </w:tcPr>
          <w:p w14:paraId="147ACADC" w14:textId="7A92289E" w:rsidR="00986ADE" w:rsidRDefault="00986ADE" w:rsidP="001D0BF1">
            <w:pPr>
              <w:pStyle w:val="Heading2"/>
              <w:contextualSpacing w:val="0"/>
              <w:outlineLvl w:val="1"/>
            </w:pPr>
            <w:r>
              <w:t xml:space="preserve">astrophysics Research assistant at </w:t>
            </w:r>
            <w:r w:rsidR="007F7C1B">
              <w:t>ERAU</w:t>
            </w:r>
            <w:r>
              <w:t xml:space="preserve">, </w:t>
            </w:r>
            <w:r>
              <w:rPr>
                <w:rStyle w:val="SubtleReference"/>
              </w:rPr>
              <w:t>summer 2021</w:t>
            </w:r>
          </w:p>
          <w:p w14:paraId="391F03B6" w14:textId="4AA7243B" w:rsidR="001D0BF1" w:rsidRPr="00CF1A49" w:rsidRDefault="005B3C19" w:rsidP="001D0BF1">
            <w:pPr>
              <w:pStyle w:val="Heading2"/>
              <w:contextualSpacing w:val="0"/>
              <w:outlineLvl w:val="1"/>
            </w:pPr>
            <w:r>
              <w:t xml:space="preserve">Sports </w:t>
            </w:r>
            <w:r w:rsidR="007E6B96">
              <w:t>Journalist</w:t>
            </w:r>
            <w:r w:rsidR="00843892">
              <w:t xml:space="preserve"> at the game haus llc</w:t>
            </w:r>
            <w:r w:rsidR="001D0BF1" w:rsidRPr="00CF1A49">
              <w:t xml:space="preserve">, </w:t>
            </w:r>
            <w:r w:rsidR="00843892">
              <w:rPr>
                <w:rStyle w:val="SubtleReference"/>
              </w:rPr>
              <w:t>2020-</w:t>
            </w:r>
            <w:r w:rsidR="00FA4CED">
              <w:rPr>
                <w:rStyle w:val="SubtleReference"/>
              </w:rPr>
              <w:t>2021</w:t>
            </w:r>
          </w:p>
          <w:p w14:paraId="75DE323C" w14:textId="79560229" w:rsidR="007538DC" w:rsidRPr="00CF1A49" w:rsidRDefault="00843892" w:rsidP="007538DC">
            <w:pPr>
              <w:contextualSpacing w:val="0"/>
            </w:pPr>
            <w:r>
              <w:t>I wr</w:t>
            </w:r>
            <w:r w:rsidR="00EC53D4">
              <w:t>o</w:t>
            </w:r>
            <w:r>
              <w:t>te bi-weekly articles for The Game Haus website about the NFL.</w:t>
            </w:r>
          </w:p>
        </w:tc>
      </w:tr>
      <w:tr w:rsidR="00F61DF9" w:rsidRPr="00CF1A49" w14:paraId="6E189AEA" w14:textId="77777777" w:rsidTr="00F61DF9">
        <w:tc>
          <w:tcPr>
            <w:tcW w:w="9355" w:type="dxa"/>
            <w:tcMar>
              <w:top w:w="216" w:type="dxa"/>
            </w:tcMar>
          </w:tcPr>
          <w:p w14:paraId="42B5F8C5" w14:textId="5D307038" w:rsidR="00843892" w:rsidRDefault="00843892" w:rsidP="00862988">
            <w:pPr>
              <w:pStyle w:val="Heading2"/>
              <w:contextualSpacing w:val="0"/>
              <w:outlineLvl w:val="1"/>
            </w:pPr>
            <w:r>
              <w:t>data analyst</w:t>
            </w:r>
            <w:r w:rsidR="00862988">
              <w:t xml:space="preserve"> &amp; Web editor</w:t>
            </w:r>
            <w:r>
              <w:t xml:space="preserve"> for the new england patriots</w:t>
            </w:r>
            <w:r w:rsidR="00F61DF9" w:rsidRPr="00CF1A49">
              <w:t xml:space="preserve">, </w:t>
            </w:r>
            <w:r>
              <w:rPr>
                <w:rStyle w:val="SubtleReference"/>
              </w:rPr>
              <w:t>2019-2020</w:t>
            </w:r>
          </w:p>
          <w:p w14:paraId="494074EF" w14:textId="264DFB5F" w:rsidR="00862988" w:rsidRDefault="00843892" w:rsidP="00F61DF9">
            <w:r>
              <w:t xml:space="preserve">I </w:t>
            </w:r>
            <w:r w:rsidR="006A7CFB">
              <w:t xml:space="preserve">created the statistical section </w:t>
            </w:r>
            <w:r w:rsidR="00FC5922">
              <w:t>o</w:t>
            </w:r>
            <w:r w:rsidR="006A7CFB">
              <w:t xml:space="preserve">f the “Yes, It’s Still a Dynasty” exhibit </w:t>
            </w:r>
            <w:r>
              <w:t xml:space="preserve">at the Patriots Hall of Fame, using historical data across </w:t>
            </w:r>
            <w:r w:rsidR="00193F58">
              <w:t xml:space="preserve">the </w:t>
            </w:r>
            <w:r>
              <w:t xml:space="preserve">major </w:t>
            </w:r>
            <w:r w:rsidR="00FC5922">
              <w:t xml:space="preserve">US </w:t>
            </w:r>
            <w:r>
              <w:t xml:space="preserve">sports to determine the </w:t>
            </w:r>
            <w:r w:rsidR="00FC5922">
              <w:t>“</w:t>
            </w:r>
            <w:r>
              <w:t>best</w:t>
            </w:r>
            <w:r w:rsidR="00FC5922">
              <w:t>”</w:t>
            </w:r>
            <w:r>
              <w:t xml:space="preserve"> team of all time.</w:t>
            </w:r>
          </w:p>
          <w:p w14:paraId="18B13BFD" w14:textId="77777777" w:rsidR="00862988" w:rsidRDefault="00862988" w:rsidP="00F61DF9"/>
          <w:p w14:paraId="60AD295C" w14:textId="40FBBE35" w:rsidR="00843892" w:rsidRDefault="00862988" w:rsidP="00F61DF9">
            <w:r>
              <w:t>I got audio clips from players on the field and in the locker room, then mixed/mastered the audio and uploaded it to patriots.com. I also posted articles and other items to the website.</w:t>
            </w:r>
          </w:p>
        </w:tc>
      </w:tr>
    </w:tbl>
    <w:sdt>
      <w:sdtPr>
        <w:alias w:val="Skills:"/>
        <w:tag w:val="Skills:"/>
        <w:id w:val="-1392877668"/>
        <w:placeholder>
          <w:docPart w:val="5BA9D46CEB004C3299E513B868EF2E2D"/>
        </w:placeholder>
        <w:temporary/>
        <w:showingPlcHdr/>
        <w15:appearance w15:val="hidden"/>
      </w:sdtPr>
      <w:sdtEndPr/>
      <w:sdtContent>
        <w:p w14:paraId="40FC03CF"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B257CAA" w14:textId="77777777" w:rsidTr="00CF1A49">
        <w:tc>
          <w:tcPr>
            <w:tcW w:w="4675" w:type="dxa"/>
          </w:tcPr>
          <w:p w14:paraId="1F2AFF55" w14:textId="5B2AD514" w:rsidR="001E3120" w:rsidRPr="006E1507" w:rsidRDefault="00843892" w:rsidP="006E1507">
            <w:pPr>
              <w:pStyle w:val="ListBullet"/>
              <w:contextualSpacing w:val="0"/>
            </w:pPr>
            <w:r>
              <w:t>I am knowledgeable in Python</w:t>
            </w:r>
            <w:r w:rsidR="009760A6">
              <w:t xml:space="preserve"> and </w:t>
            </w:r>
            <w:r>
              <w:t>Java</w:t>
            </w:r>
            <w:r w:rsidR="006A7CFB">
              <w:t>.</w:t>
            </w:r>
            <w:r w:rsidR="009760A6">
              <w:t xml:space="preserve"> </w:t>
            </w:r>
            <w:r w:rsidR="00FD2E67">
              <w:t>I s</w:t>
            </w:r>
            <w:r w:rsidR="009760A6">
              <w:t>pecifically have worked with matplotlib, pandas, numpy, and scikit-learn.</w:t>
            </w:r>
          </w:p>
          <w:p w14:paraId="4F921F45" w14:textId="7A682855" w:rsidR="001F4E6D" w:rsidRPr="006E1507" w:rsidRDefault="00677A40" w:rsidP="006E1507">
            <w:pPr>
              <w:pStyle w:val="ListBullet"/>
              <w:contextualSpacing w:val="0"/>
            </w:pPr>
            <w:r>
              <w:t>I have experience in the professional environment and am re</w:t>
            </w:r>
            <w:r w:rsidR="00A70871">
              <w:t>liable</w:t>
            </w:r>
            <w:r>
              <w:t>.</w:t>
            </w:r>
          </w:p>
        </w:tc>
        <w:tc>
          <w:tcPr>
            <w:tcW w:w="4675" w:type="dxa"/>
            <w:tcMar>
              <w:left w:w="360" w:type="dxa"/>
            </w:tcMar>
          </w:tcPr>
          <w:p w14:paraId="33C6672B" w14:textId="6BB8EA9D" w:rsidR="003A0632" w:rsidRPr="006E1507" w:rsidRDefault="00843892" w:rsidP="006E1507">
            <w:pPr>
              <w:pStyle w:val="ListBullet"/>
              <w:contextualSpacing w:val="0"/>
            </w:pPr>
            <w:r>
              <w:t xml:space="preserve">I am flexible and can work </w:t>
            </w:r>
            <w:r w:rsidR="009D2E0A">
              <w:t>in a group</w:t>
            </w:r>
            <w:r w:rsidR="0091605A">
              <w:t xml:space="preserve"> or independently</w:t>
            </w:r>
            <w:r w:rsidR="006A7CFB">
              <w:t>.</w:t>
            </w:r>
          </w:p>
          <w:p w14:paraId="5D70B2F0" w14:textId="2C209C59" w:rsidR="001E3120" w:rsidRPr="006E1507" w:rsidRDefault="00843892" w:rsidP="006E1507">
            <w:pPr>
              <w:pStyle w:val="ListBullet"/>
              <w:contextualSpacing w:val="0"/>
            </w:pPr>
            <w:r>
              <w:t xml:space="preserve">I </w:t>
            </w:r>
            <w:r w:rsidR="0073083D">
              <w:t xml:space="preserve">can speak Spanish </w:t>
            </w:r>
            <w:r w:rsidR="00245A69">
              <w:t>conversationally</w:t>
            </w:r>
            <w:r w:rsidR="006A7CFB">
              <w:t>.</w:t>
            </w:r>
          </w:p>
          <w:p w14:paraId="478D849E" w14:textId="1D5B8C38" w:rsidR="001E3120" w:rsidRPr="006E1507" w:rsidRDefault="00677A40" w:rsidP="006E1507">
            <w:pPr>
              <w:pStyle w:val="ListBullet"/>
              <w:contextualSpacing w:val="0"/>
            </w:pPr>
            <w:r>
              <w:t>I am a fast learner who is open to new opportunities.</w:t>
            </w:r>
          </w:p>
        </w:tc>
      </w:tr>
    </w:tbl>
    <w:sdt>
      <w:sdtPr>
        <w:alias w:val="Activities:"/>
        <w:tag w:val="Activities:"/>
        <w:id w:val="1223332893"/>
        <w:placeholder>
          <w:docPart w:val="652845C5FF484786B2A59FA5AC922588"/>
        </w:placeholder>
        <w:temporary/>
        <w:showingPlcHdr/>
        <w15:appearance w15:val="hidden"/>
      </w:sdtPr>
      <w:sdtEndPr/>
      <w:sdtContent>
        <w:p w14:paraId="082C4261" w14:textId="77777777" w:rsidR="00AD782D" w:rsidRPr="00CF1A49" w:rsidRDefault="0062312F" w:rsidP="0062312F">
          <w:pPr>
            <w:pStyle w:val="Heading1"/>
          </w:pPr>
          <w:r w:rsidRPr="00CF1A49">
            <w:t>Activities</w:t>
          </w:r>
        </w:p>
      </w:sdtContent>
    </w:sdt>
    <w:p w14:paraId="506CAD1D" w14:textId="7EAF936D" w:rsidR="00677A40" w:rsidRPr="006E1507" w:rsidRDefault="00677A40" w:rsidP="006E1507">
      <w:r>
        <w:t>I have been deeply involved in community service. My projects have ranged from preparing food for the chronically ill at Community Servings in Boston, to raising HIV awareness and leading women’s right</w:t>
      </w:r>
      <w:r w:rsidR="008A4E2B">
        <w:t>s</w:t>
      </w:r>
      <w:r>
        <w:t xml:space="preserve"> marches in Rwanda.</w:t>
      </w:r>
    </w:p>
    <w:sectPr w:rsidR="00677A40"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FDAC4" w14:textId="77777777" w:rsidR="00DA1C68" w:rsidRDefault="00DA1C68" w:rsidP="0068194B">
      <w:r>
        <w:separator/>
      </w:r>
    </w:p>
    <w:p w14:paraId="6ED8741B" w14:textId="77777777" w:rsidR="00DA1C68" w:rsidRDefault="00DA1C68"/>
    <w:p w14:paraId="00EB2706" w14:textId="77777777" w:rsidR="00DA1C68" w:rsidRDefault="00DA1C68"/>
  </w:endnote>
  <w:endnote w:type="continuationSeparator" w:id="0">
    <w:p w14:paraId="612DB338" w14:textId="77777777" w:rsidR="00DA1C68" w:rsidRDefault="00DA1C68" w:rsidP="0068194B">
      <w:r>
        <w:continuationSeparator/>
      </w:r>
    </w:p>
    <w:p w14:paraId="314160AF" w14:textId="77777777" w:rsidR="00DA1C68" w:rsidRDefault="00DA1C68"/>
    <w:p w14:paraId="3426DE49" w14:textId="77777777" w:rsidR="00DA1C68" w:rsidRDefault="00DA1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62709D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1507" w14:textId="77777777" w:rsidR="00DA1C68" w:rsidRDefault="00DA1C68" w:rsidP="0068194B">
      <w:r>
        <w:separator/>
      </w:r>
    </w:p>
    <w:p w14:paraId="4215AF05" w14:textId="77777777" w:rsidR="00DA1C68" w:rsidRDefault="00DA1C68"/>
    <w:p w14:paraId="54E827DC" w14:textId="77777777" w:rsidR="00DA1C68" w:rsidRDefault="00DA1C68"/>
  </w:footnote>
  <w:footnote w:type="continuationSeparator" w:id="0">
    <w:p w14:paraId="70D52BC6" w14:textId="77777777" w:rsidR="00DA1C68" w:rsidRDefault="00DA1C68" w:rsidP="0068194B">
      <w:r>
        <w:continuationSeparator/>
      </w:r>
    </w:p>
    <w:p w14:paraId="3CFD4DE8" w14:textId="77777777" w:rsidR="00DA1C68" w:rsidRDefault="00DA1C68"/>
    <w:p w14:paraId="5CA2843D" w14:textId="77777777" w:rsidR="00DA1C68" w:rsidRDefault="00DA1C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478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D641F09" wp14:editId="1507842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6314448"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92"/>
    <w:rsid w:val="000001EF"/>
    <w:rsid w:val="00007322"/>
    <w:rsid w:val="00007728"/>
    <w:rsid w:val="00007F5C"/>
    <w:rsid w:val="00024584"/>
    <w:rsid w:val="00024730"/>
    <w:rsid w:val="00055E95"/>
    <w:rsid w:val="0007021F"/>
    <w:rsid w:val="000909CA"/>
    <w:rsid w:val="000B2BA5"/>
    <w:rsid w:val="000F2F8C"/>
    <w:rsid w:val="0010006E"/>
    <w:rsid w:val="001045A8"/>
    <w:rsid w:val="00114A91"/>
    <w:rsid w:val="001427E1"/>
    <w:rsid w:val="00163668"/>
    <w:rsid w:val="00171566"/>
    <w:rsid w:val="00174676"/>
    <w:rsid w:val="001755A8"/>
    <w:rsid w:val="00184014"/>
    <w:rsid w:val="00192008"/>
    <w:rsid w:val="00193F58"/>
    <w:rsid w:val="001B6538"/>
    <w:rsid w:val="001C0E68"/>
    <w:rsid w:val="001C4B6F"/>
    <w:rsid w:val="001D0BF1"/>
    <w:rsid w:val="001E3120"/>
    <w:rsid w:val="001E7E0C"/>
    <w:rsid w:val="001F0BB0"/>
    <w:rsid w:val="001F4E6D"/>
    <w:rsid w:val="001F6140"/>
    <w:rsid w:val="00203573"/>
    <w:rsid w:val="0020597D"/>
    <w:rsid w:val="00213B4C"/>
    <w:rsid w:val="002253B0"/>
    <w:rsid w:val="00225B78"/>
    <w:rsid w:val="00235294"/>
    <w:rsid w:val="00236D54"/>
    <w:rsid w:val="00241D8C"/>
    <w:rsid w:val="00241FDB"/>
    <w:rsid w:val="00245A69"/>
    <w:rsid w:val="0024720C"/>
    <w:rsid w:val="002617AE"/>
    <w:rsid w:val="002638D0"/>
    <w:rsid w:val="002647D3"/>
    <w:rsid w:val="00275EAE"/>
    <w:rsid w:val="00294998"/>
    <w:rsid w:val="00297F18"/>
    <w:rsid w:val="002A18A0"/>
    <w:rsid w:val="002A1945"/>
    <w:rsid w:val="002A78BA"/>
    <w:rsid w:val="002B2958"/>
    <w:rsid w:val="002B3FC8"/>
    <w:rsid w:val="002D23C5"/>
    <w:rsid w:val="002D2521"/>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3CC8"/>
    <w:rsid w:val="00405128"/>
    <w:rsid w:val="00406CFF"/>
    <w:rsid w:val="00416B25"/>
    <w:rsid w:val="00420592"/>
    <w:rsid w:val="004274EB"/>
    <w:rsid w:val="004319E0"/>
    <w:rsid w:val="00437E8C"/>
    <w:rsid w:val="00440225"/>
    <w:rsid w:val="004726BC"/>
    <w:rsid w:val="00474105"/>
    <w:rsid w:val="00480E6E"/>
    <w:rsid w:val="00486277"/>
    <w:rsid w:val="004923F8"/>
    <w:rsid w:val="00494CF6"/>
    <w:rsid w:val="00495F8D"/>
    <w:rsid w:val="004A1FAE"/>
    <w:rsid w:val="004A32FF"/>
    <w:rsid w:val="004B06EB"/>
    <w:rsid w:val="004B6AD0"/>
    <w:rsid w:val="004C2D5D"/>
    <w:rsid w:val="004C33E1"/>
    <w:rsid w:val="004E01EB"/>
    <w:rsid w:val="004E2794"/>
    <w:rsid w:val="00510392"/>
    <w:rsid w:val="00513E2A"/>
    <w:rsid w:val="0052720F"/>
    <w:rsid w:val="005345C0"/>
    <w:rsid w:val="00566A35"/>
    <w:rsid w:val="0056701E"/>
    <w:rsid w:val="005740D7"/>
    <w:rsid w:val="005A0F26"/>
    <w:rsid w:val="005A1B10"/>
    <w:rsid w:val="005A6850"/>
    <w:rsid w:val="005B1B1B"/>
    <w:rsid w:val="005B3C19"/>
    <w:rsid w:val="005C5932"/>
    <w:rsid w:val="005D3CA7"/>
    <w:rsid w:val="005D4CC1"/>
    <w:rsid w:val="005F4B91"/>
    <w:rsid w:val="005F55D2"/>
    <w:rsid w:val="0062312F"/>
    <w:rsid w:val="00625F2C"/>
    <w:rsid w:val="006618E9"/>
    <w:rsid w:val="00677A40"/>
    <w:rsid w:val="0068194B"/>
    <w:rsid w:val="00692703"/>
    <w:rsid w:val="006A1962"/>
    <w:rsid w:val="006A7CFB"/>
    <w:rsid w:val="006B5D48"/>
    <w:rsid w:val="006B7D7B"/>
    <w:rsid w:val="006C1A5E"/>
    <w:rsid w:val="006E1507"/>
    <w:rsid w:val="00712D8B"/>
    <w:rsid w:val="007273B7"/>
    <w:rsid w:val="0073083D"/>
    <w:rsid w:val="00733E0A"/>
    <w:rsid w:val="0074403D"/>
    <w:rsid w:val="007466F6"/>
    <w:rsid w:val="00746D44"/>
    <w:rsid w:val="007538DC"/>
    <w:rsid w:val="00757803"/>
    <w:rsid w:val="0079206B"/>
    <w:rsid w:val="00796076"/>
    <w:rsid w:val="007C0566"/>
    <w:rsid w:val="007C606B"/>
    <w:rsid w:val="007E6A61"/>
    <w:rsid w:val="007E6B96"/>
    <w:rsid w:val="007F7C1B"/>
    <w:rsid w:val="00801140"/>
    <w:rsid w:val="00803404"/>
    <w:rsid w:val="00834955"/>
    <w:rsid w:val="00843892"/>
    <w:rsid w:val="00855B59"/>
    <w:rsid w:val="00860461"/>
    <w:rsid w:val="00862988"/>
    <w:rsid w:val="0086487C"/>
    <w:rsid w:val="00870B20"/>
    <w:rsid w:val="0087336E"/>
    <w:rsid w:val="008829F8"/>
    <w:rsid w:val="00885897"/>
    <w:rsid w:val="008A4E2B"/>
    <w:rsid w:val="008A6538"/>
    <w:rsid w:val="008C7056"/>
    <w:rsid w:val="008E0B55"/>
    <w:rsid w:val="008F3B14"/>
    <w:rsid w:val="00901899"/>
    <w:rsid w:val="0090344B"/>
    <w:rsid w:val="00905715"/>
    <w:rsid w:val="0091321E"/>
    <w:rsid w:val="00913946"/>
    <w:rsid w:val="0091605A"/>
    <w:rsid w:val="0092726B"/>
    <w:rsid w:val="009361BA"/>
    <w:rsid w:val="00944F78"/>
    <w:rsid w:val="009510E7"/>
    <w:rsid w:val="00952C89"/>
    <w:rsid w:val="009571D8"/>
    <w:rsid w:val="009650EA"/>
    <w:rsid w:val="009760A6"/>
    <w:rsid w:val="0097790C"/>
    <w:rsid w:val="0098506E"/>
    <w:rsid w:val="00986ADD"/>
    <w:rsid w:val="00986ADE"/>
    <w:rsid w:val="00994469"/>
    <w:rsid w:val="009A44CE"/>
    <w:rsid w:val="009B1DE9"/>
    <w:rsid w:val="009C4DFC"/>
    <w:rsid w:val="009D2E0A"/>
    <w:rsid w:val="009D44F8"/>
    <w:rsid w:val="009E3160"/>
    <w:rsid w:val="009F220C"/>
    <w:rsid w:val="009F3B05"/>
    <w:rsid w:val="009F4931"/>
    <w:rsid w:val="00A105E5"/>
    <w:rsid w:val="00A14534"/>
    <w:rsid w:val="00A16DAA"/>
    <w:rsid w:val="00A24162"/>
    <w:rsid w:val="00A25023"/>
    <w:rsid w:val="00A270EA"/>
    <w:rsid w:val="00A34BA2"/>
    <w:rsid w:val="00A36F27"/>
    <w:rsid w:val="00A42E32"/>
    <w:rsid w:val="00A46E63"/>
    <w:rsid w:val="00A51DC5"/>
    <w:rsid w:val="00A53DE1"/>
    <w:rsid w:val="00A615E1"/>
    <w:rsid w:val="00A70871"/>
    <w:rsid w:val="00A755E8"/>
    <w:rsid w:val="00A93A5D"/>
    <w:rsid w:val="00AB32F8"/>
    <w:rsid w:val="00AB610B"/>
    <w:rsid w:val="00AD00BA"/>
    <w:rsid w:val="00AD360E"/>
    <w:rsid w:val="00AD40FB"/>
    <w:rsid w:val="00AD782D"/>
    <w:rsid w:val="00AE09C5"/>
    <w:rsid w:val="00AE7650"/>
    <w:rsid w:val="00AF092F"/>
    <w:rsid w:val="00B10EBE"/>
    <w:rsid w:val="00B236F1"/>
    <w:rsid w:val="00B50F99"/>
    <w:rsid w:val="00B51D1B"/>
    <w:rsid w:val="00B540F4"/>
    <w:rsid w:val="00B60FD0"/>
    <w:rsid w:val="00B622DF"/>
    <w:rsid w:val="00B6332A"/>
    <w:rsid w:val="00B65318"/>
    <w:rsid w:val="00B81760"/>
    <w:rsid w:val="00B8494C"/>
    <w:rsid w:val="00BA1546"/>
    <w:rsid w:val="00BA348F"/>
    <w:rsid w:val="00BB4E51"/>
    <w:rsid w:val="00BD2435"/>
    <w:rsid w:val="00BD431F"/>
    <w:rsid w:val="00BE0FD7"/>
    <w:rsid w:val="00BE110A"/>
    <w:rsid w:val="00BE423E"/>
    <w:rsid w:val="00BF61AC"/>
    <w:rsid w:val="00C47FA6"/>
    <w:rsid w:val="00C51405"/>
    <w:rsid w:val="00C574A4"/>
    <w:rsid w:val="00C57FC6"/>
    <w:rsid w:val="00C66A7D"/>
    <w:rsid w:val="00C779DA"/>
    <w:rsid w:val="00C814F7"/>
    <w:rsid w:val="00CA4B4D"/>
    <w:rsid w:val="00CB35C3"/>
    <w:rsid w:val="00CC4255"/>
    <w:rsid w:val="00CD323D"/>
    <w:rsid w:val="00CE4030"/>
    <w:rsid w:val="00CE64B3"/>
    <w:rsid w:val="00CF1A49"/>
    <w:rsid w:val="00D0630C"/>
    <w:rsid w:val="00D243A9"/>
    <w:rsid w:val="00D305E5"/>
    <w:rsid w:val="00D37CD3"/>
    <w:rsid w:val="00D6013A"/>
    <w:rsid w:val="00D66A52"/>
    <w:rsid w:val="00D66EFA"/>
    <w:rsid w:val="00D72A2D"/>
    <w:rsid w:val="00D77F0E"/>
    <w:rsid w:val="00D9521A"/>
    <w:rsid w:val="00DA1C68"/>
    <w:rsid w:val="00DA3914"/>
    <w:rsid w:val="00DA59AA"/>
    <w:rsid w:val="00DB6915"/>
    <w:rsid w:val="00DB7E1E"/>
    <w:rsid w:val="00DC1B78"/>
    <w:rsid w:val="00DC2A2F"/>
    <w:rsid w:val="00DC600B"/>
    <w:rsid w:val="00DD30CA"/>
    <w:rsid w:val="00DE0FAA"/>
    <w:rsid w:val="00DE136D"/>
    <w:rsid w:val="00DE6534"/>
    <w:rsid w:val="00DF4D6C"/>
    <w:rsid w:val="00E01923"/>
    <w:rsid w:val="00E14498"/>
    <w:rsid w:val="00E2397A"/>
    <w:rsid w:val="00E254DB"/>
    <w:rsid w:val="00E300FC"/>
    <w:rsid w:val="00E362DB"/>
    <w:rsid w:val="00E4151D"/>
    <w:rsid w:val="00E5632B"/>
    <w:rsid w:val="00E64405"/>
    <w:rsid w:val="00E70240"/>
    <w:rsid w:val="00E71E6B"/>
    <w:rsid w:val="00E81CC5"/>
    <w:rsid w:val="00E85A87"/>
    <w:rsid w:val="00E85B4A"/>
    <w:rsid w:val="00E9528E"/>
    <w:rsid w:val="00EA5099"/>
    <w:rsid w:val="00EC1351"/>
    <w:rsid w:val="00EC4CBF"/>
    <w:rsid w:val="00EC53D4"/>
    <w:rsid w:val="00EE2CA8"/>
    <w:rsid w:val="00EF17E8"/>
    <w:rsid w:val="00EF51D9"/>
    <w:rsid w:val="00EF603C"/>
    <w:rsid w:val="00F130DD"/>
    <w:rsid w:val="00F24884"/>
    <w:rsid w:val="00F476C4"/>
    <w:rsid w:val="00F61DF9"/>
    <w:rsid w:val="00F81960"/>
    <w:rsid w:val="00F83650"/>
    <w:rsid w:val="00F8769D"/>
    <w:rsid w:val="00F904B6"/>
    <w:rsid w:val="00F9350C"/>
    <w:rsid w:val="00F94EB5"/>
    <w:rsid w:val="00F9624D"/>
    <w:rsid w:val="00FA4CED"/>
    <w:rsid w:val="00FB31C1"/>
    <w:rsid w:val="00FB58F2"/>
    <w:rsid w:val="00FC5922"/>
    <w:rsid w:val="00FC6AEA"/>
    <w:rsid w:val="00FD2E67"/>
    <w:rsid w:val="00FD3D13"/>
    <w:rsid w:val="00FD4D3B"/>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64E6A"/>
  <w15:chartTrackingRefBased/>
  <w15:docId w15:val="{A502E779-6E89-43D2-BB32-1CDCE32B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s\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DB2C6B8A684C77860AA36BF2014A17"/>
        <w:category>
          <w:name w:val="General"/>
          <w:gallery w:val="placeholder"/>
        </w:category>
        <w:types>
          <w:type w:val="bbPlcHdr"/>
        </w:types>
        <w:behaviors>
          <w:behavior w:val="content"/>
        </w:behaviors>
        <w:guid w:val="{514AE786-EE30-490A-A205-35A97442B329}"/>
      </w:docPartPr>
      <w:docPartBody>
        <w:p w:rsidR="005A5DE9" w:rsidRDefault="00202ED8">
          <w:pPr>
            <w:pStyle w:val="19DB2C6B8A684C77860AA36BF2014A17"/>
          </w:pPr>
          <w:r w:rsidRPr="00CF1A49">
            <w:t>·</w:t>
          </w:r>
        </w:p>
      </w:docPartBody>
    </w:docPart>
    <w:docPart>
      <w:docPartPr>
        <w:name w:val="A3D87EC1317A4B11981A32FD77E595D7"/>
        <w:category>
          <w:name w:val="General"/>
          <w:gallery w:val="placeholder"/>
        </w:category>
        <w:types>
          <w:type w:val="bbPlcHdr"/>
        </w:types>
        <w:behaviors>
          <w:behavior w:val="content"/>
        </w:behaviors>
        <w:guid w:val="{E2FFC7A0-22B6-494D-911E-166B45CE72BC}"/>
      </w:docPartPr>
      <w:docPartBody>
        <w:p w:rsidR="005A5DE9" w:rsidRDefault="00202ED8">
          <w:pPr>
            <w:pStyle w:val="A3D87EC1317A4B11981A32FD77E595D7"/>
          </w:pPr>
          <w:r w:rsidRPr="00CF1A49">
            <w:t>·</w:t>
          </w:r>
        </w:p>
      </w:docPartBody>
    </w:docPart>
    <w:docPart>
      <w:docPartPr>
        <w:name w:val="14FE95BE9D9A4A82A479A2695AF326FD"/>
        <w:category>
          <w:name w:val="General"/>
          <w:gallery w:val="placeholder"/>
        </w:category>
        <w:types>
          <w:type w:val="bbPlcHdr"/>
        </w:types>
        <w:behaviors>
          <w:behavior w:val="content"/>
        </w:behaviors>
        <w:guid w:val="{B2464BD6-5479-41D4-9972-0376812936FD}"/>
      </w:docPartPr>
      <w:docPartBody>
        <w:p w:rsidR="005A5DE9" w:rsidRDefault="00202ED8">
          <w:pPr>
            <w:pStyle w:val="14FE95BE9D9A4A82A479A2695AF326FD"/>
          </w:pPr>
          <w:r w:rsidRPr="00CF1A49">
            <w:t>·</w:t>
          </w:r>
        </w:p>
      </w:docPartBody>
    </w:docPart>
    <w:docPart>
      <w:docPartPr>
        <w:name w:val="5BA9D46CEB004C3299E513B868EF2E2D"/>
        <w:category>
          <w:name w:val="General"/>
          <w:gallery w:val="placeholder"/>
        </w:category>
        <w:types>
          <w:type w:val="bbPlcHdr"/>
        </w:types>
        <w:behaviors>
          <w:behavior w:val="content"/>
        </w:behaviors>
        <w:guid w:val="{5D342C28-54ED-4646-A103-4AE5B1332F66}"/>
      </w:docPartPr>
      <w:docPartBody>
        <w:p w:rsidR="005A5DE9" w:rsidRDefault="00202ED8">
          <w:pPr>
            <w:pStyle w:val="5BA9D46CEB004C3299E513B868EF2E2D"/>
          </w:pPr>
          <w:r w:rsidRPr="00CF1A49">
            <w:t>Skills</w:t>
          </w:r>
        </w:p>
      </w:docPartBody>
    </w:docPart>
    <w:docPart>
      <w:docPartPr>
        <w:name w:val="652845C5FF484786B2A59FA5AC922588"/>
        <w:category>
          <w:name w:val="General"/>
          <w:gallery w:val="placeholder"/>
        </w:category>
        <w:types>
          <w:type w:val="bbPlcHdr"/>
        </w:types>
        <w:behaviors>
          <w:behavior w:val="content"/>
        </w:behaviors>
        <w:guid w:val="{7DCF5861-5711-4B7D-AC83-62A0C6D5EE22}"/>
      </w:docPartPr>
      <w:docPartBody>
        <w:p w:rsidR="005A5DE9" w:rsidRDefault="00202ED8">
          <w:pPr>
            <w:pStyle w:val="652845C5FF484786B2A59FA5AC922588"/>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D8"/>
    <w:rsid w:val="00062EE4"/>
    <w:rsid w:val="000B4A9F"/>
    <w:rsid w:val="00165C0B"/>
    <w:rsid w:val="001C7438"/>
    <w:rsid w:val="001D3286"/>
    <w:rsid w:val="00202ED8"/>
    <w:rsid w:val="00293EA3"/>
    <w:rsid w:val="003869DD"/>
    <w:rsid w:val="004E1BE8"/>
    <w:rsid w:val="005A5DE9"/>
    <w:rsid w:val="00943E78"/>
    <w:rsid w:val="009E3DF8"/>
    <w:rsid w:val="00A57C1C"/>
    <w:rsid w:val="00B17F64"/>
    <w:rsid w:val="00BF47F8"/>
    <w:rsid w:val="00C123BC"/>
    <w:rsid w:val="00DB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19DB2C6B8A684C77860AA36BF2014A17">
    <w:name w:val="19DB2C6B8A684C77860AA36BF2014A17"/>
  </w:style>
  <w:style w:type="paragraph" w:customStyle="1" w:styleId="A3D87EC1317A4B11981A32FD77E595D7">
    <w:name w:val="A3D87EC1317A4B11981A32FD77E595D7"/>
  </w:style>
  <w:style w:type="paragraph" w:customStyle="1" w:styleId="14FE95BE9D9A4A82A479A2695AF326FD">
    <w:name w:val="14FE95BE9D9A4A82A479A2695AF326FD"/>
  </w:style>
  <w:style w:type="character" w:styleId="SubtleReference">
    <w:name w:val="Subtle Reference"/>
    <w:basedOn w:val="DefaultParagraphFont"/>
    <w:uiPriority w:val="10"/>
    <w:qFormat/>
    <w:rPr>
      <w:b/>
      <w:caps w:val="0"/>
      <w:smallCaps/>
      <w:color w:val="595959" w:themeColor="text1" w:themeTint="A6"/>
    </w:rPr>
  </w:style>
  <w:style w:type="paragraph" w:customStyle="1" w:styleId="5BA9D46CEB004C3299E513B868EF2E2D">
    <w:name w:val="5BA9D46CEB004C3299E513B868EF2E2D"/>
  </w:style>
  <w:style w:type="paragraph" w:customStyle="1" w:styleId="652845C5FF484786B2A59FA5AC922588">
    <w:name w:val="652845C5FF484786B2A59FA5AC922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Sanghavi</dc:creator>
  <cp:keywords/>
  <dc:description/>
  <cp:lastModifiedBy>Jake Sanghavi</cp:lastModifiedBy>
  <cp:revision>8</cp:revision>
  <dcterms:created xsi:type="dcterms:W3CDTF">2021-05-17T04:24:00Z</dcterms:created>
  <dcterms:modified xsi:type="dcterms:W3CDTF">2021-05-28T16:24:00Z</dcterms:modified>
  <cp:category/>
</cp:coreProperties>
</file>